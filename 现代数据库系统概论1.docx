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现代数据库系统概论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第一次作业报告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江天 2018312546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爬虫部分</w:t>
      </w: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爬虫框架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本次实验中使用的爬虫框架为WebMagic</w:t>
      </w:r>
      <w:r>
        <w:rPr>
          <w:rFonts w:hint="eastAsia"/>
          <w:vertAlign w:val="superscript"/>
          <w:lang w:val="en-US" w:eastAsia="zh-CN"/>
        </w:rPr>
        <w:t>【1】</w:t>
      </w:r>
      <w:r>
        <w:rPr>
          <w:rFonts w:hint="eastAsia"/>
          <w:lang w:val="en-US" w:eastAsia="zh-CN"/>
        </w:rPr>
        <w:t>。WebMagic是一款使用Java开发的轻量型爬虫框架。它具有如下特点：1.API简单，可以方便快速上手；2.结构模块化，方便扩展；3.提供多线程和分布式支持。下面将简单地介绍本实验中使用WebMagic进行爬取的流程。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Magic，一个爬取实例称为一个Spider，一个Spider包含若干组件，例如Downloader，PageProcessor和Pipeline；其中Downloader决定如何从给定的url下载网页（本实验中使用默认的Downloader），PageProcessor负责对下载到的页面进行一些处理（例如在本实验中是对页面信息进行抽取并结构化）并且决定要将网页中的哪些链接加入到爬取队列，Pipeline用于获取PageProcessor的处理结果并进行进一步的操作（在本实验中是将其写入到一个XML文件）。具体的爬取流程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实现PageProcessor接口，定义如何对页面进行处理；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（可选）实现Pipeline接口，定义如何对PageProcessor的结果进行进一步处理；默认是将该结果输出到控制台；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使用实现的PageProcessor构造一个Spider，并设置Downloader，Pipeline等组件，设置初始URL，线程数等参数。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执行Spider。Spider会首先从初始URL下载网页，然后将网页交给PageProcessor进行解析并向爬取队列添加URL，再将解析结果交给Pipeline进行处理，之后从爬取队列取出新的URL，重复上述操作，直到爬取队列为空。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爬取对象以及处理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目标网站：新浪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话题：财经，军事，社会，体育，国际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数量：300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字段：ID（在本次爬取的该话题中第几个被爬取），URL，topic，title，date，content，editor（责任编辑，可能为空），source（新闻源），imgURLs（新闻包含的图片链接）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各字段的处理方式：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ID：由PageProcessor自己维护一个自增的整数。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URL：Spider会将下载到的页面包装为Page对象，通过Page.getUrl()方法可以获取。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Topic：Topic在创建PageProcessor时，作为一个参数传入。每一个PageProcessor（以及对应的Spider）只负责一个Topic，因此该Spider爬取到的所有网页都是该Topic。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Date：对爬取到的html页面使用XPath</w:t>
      </w:r>
      <w:r>
        <w:rPr>
          <w:rFonts w:hint="eastAsia"/>
          <w:vertAlign w:val="superscript"/>
          <w:lang w:val="en-US" w:eastAsia="zh-CN"/>
        </w:rPr>
        <w:t>【2】</w:t>
      </w:r>
      <w:r>
        <w:rPr>
          <w:rFonts w:hint="eastAsia"/>
          <w:lang w:val="en-US" w:eastAsia="zh-CN"/>
        </w:rPr>
        <w:t>（XPath是一种XML文档的元素选择方法，可以让使用者像使用文件路径一样访问XML中的元素）或正则表达式（Regexp）进行匹配，使用到的XPath或正则表达式有：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  "//*[@id=\"top_bar\"]/div/div[2]/span/text()"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"//*[@id=\"pub_date\"]/text()"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"//*[@id=\"wrapOuter\"]/div/div[4]/span/text()"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  ".*published at ([^\\]]*)\\].*"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Content：通过XPath找到正文（article）所在的容器，然后通过WebMagic提供的smartContent函数提取其中的文本，典型的XPath有：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"//*[@class=\"article\"]"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"//*[@id=\"artibody\"]"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"//*[@id=\"mainArticle\"]"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Editor：通过XPath "//*[@class=\"article-editor\"]/text()" 进行选择。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Source：通过XPath "//*[@class=\"source ent-source\"]/text()" 或 "//*[@class=\"source\"]/text()"进行爬取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ImgURLs：通过以下XPath进行提取：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"//*[@id=\"artibody\"]/*/img/@src"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"//*[@id=\"article\"]/*/img/@src"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"//*[@id=\"mainArticle\"]/*/img/@src"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爬取结果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爬取结果存放在pages目录下，每一个子目录对应一个话题，每一个话题下是一个pages.xml文件，文件结构如下：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元素是&lt;pages&gt;，它的子元素为若干个&lt;page&gt;元素，每一个对应一个页面，每一个&lt;page&gt;包含&lt;id&gt;,&lt;URL&gt;,&lt;topic&gt;,&lt;title&gt;,&lt;date&gt;,&lt;content&gt;,&lt;editor&gt;,&lt;source&gt;,&lt;imgs&gt;元素各一个，意义如1.2所述各个字段，示例如图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271135" cy="25101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  &lt;page&gt;元素的结构示例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实践中遇到的问题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WebMagic并不支持设置爬取上限，我在实现中将Spider作为PageProcessor的一个字段，由PageProcessor自己对爬取到的有效页面（即包含具体新闻的页面）进行计数，当达到上限后不再产生新的处理结果并调用Spider的stop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在开始时我对每个Spider给予了多个线程，结果发现不同线程同时写文件，使得文件结构被破坏。为了避免多线程竞争同一文件IO的情况，我对于每一个话题创建了一个Spider，并对每一个Spider只给予一个线程。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都是新浪新闻，网页的结构，尤其是html元素的命名也会有很大的不同。为了能够正确解析所有网页，我采取的方式是：观察某一个网页，使用该网页的结构编写规则；进行一轮爬取、将无法解析的网页通过异常抛出；分析这些异常网页的结构，补充新的规则，开始新一轮爬取。通过反复迭代来完善规则，从而正确识别所有网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很多网页采用的都是交互式设计，这使得网页上只会展示最新的新闻，想要查看往期的新闻需要点击相应的按钮，并且这些交互式多是通过Ajax而非修改网页URL来进行的，这就使得WebMagic这样的静态爬虫很难获取到往期的新闻，它们只能通过网页之间的静态链接来访问到往期新闻，而如果往期新闻和最新新闻处在不同的连通子集，就无法访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命名实体识别部分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实验工具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在本次实验中使用的自然语言处理工具是Stanford NLP。Standford NLP是斯坦福大学的自然语言处理团队开发的Java自然语言处理工具包（同时有其他语言版本），包含了统计模型，神经网络，规则模型等多种模型，支持诸如分词，分句，词性标记，命名实体识别，实体关系抽取等多种功能，并且支持中英西法德阿六种语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处理流程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在本实验中，我们的处理流程如下：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使用配置文件"StanfordCoreNLP-chinese.properties"初始化StanfordCoreNLP(Pipeline)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对于之前爬取到的每一个网页：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将标题和正文拼接为一个字符串，并构造一个CoreDocument；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使用Pipeline对CoreDocument进行标注；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遍历文档中的每一个词，按词的类别进行分类；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将该网页的识别结果写到一个XML文件中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处理结果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Stanford NLP的处理结果和pages.xml放在同一个目录下，并命名为ner.xml，二者相互对应。ner.xml的结构如下：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元素为&lt;pages&gt;，它包括若干个&lt;page&gt;元素，每一个&lt;page&gt;的结构为：第一个子元素&lt;id&gt;，即这个网页在pages.xml中的id；接下来是若干个子元素，每一个子元素的元素名为实体分类，元素文本是以逗号分隔的各个实体，按在文章中出现的顺序排列。一个示例如下：</w:t>
      </w:r>
    </w:p>
    <w:p>
      <w:pPr>
        <w:ind w:firstLine="420" w:firstLineChars="0"/>
      </w:pPr>
      <w:r>
        <w:drawing>
          <wp:inline distT="0" distB="0" distL="114300" distR="114300">
            <wp:extent cx="5271135" cy="19316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命名实体识别的结构示例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观察这些结果，可以发现Stanford NLP对地点，时间，头衔，日期，数字等的识别还是比较准确的。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遇到的问题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通过Maven依赖导入Stanford NLP时，需要图3所示的三个依赖。我误以为第三个依赖包含了第二个依赖并进行扩展，所以一开始时只导入了第一、三两个依赖，发生了图4所示的错误，实际上第三个依赖并没有完整包含第二个依赖，因此所有三个依赖都是必须的。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2771140" cy="30664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使用Stanford NLP时所需的Maven依赖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230" cy="18986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依赖不全时的错误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实体关系抽取部分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处理流程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同样使用Stanford NLP，在本实验中，我们的处理流程如下：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修改配置文件"StanfordCoreNLP-chinese.properties"，将其中的annotator改为</w:t>
      </w:r>
      <w:r>
        <w:rPr>
          <w:rFonts w:hint="default"/>
          <w:lang w:val="en-US" w:eastAsia="zh-CN"/>
        </w:rPr>
        <w:t>”tokenize, ssplit, pos, lemma, ner, parse, depparse, relation”</w:t>
      </w:r>
      <w:r>
        <w:rPr>
          <w:rFonts w:hint="eastAsia"/>
          <w:lang w:val="en-US" w:eastAsia="zh-CN"/>
        </w:rPr>
        <w:t>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使用配置文件"StanfordCoreNLP-chinese.properties"初始化StanfordCoreNLP(Pipeline);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对于之前爬取到的每一个网页：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将标题和正文拼接为一个字符串，并构造一个CoreDocument；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使用Pipeline对CoreDocument进行标注；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遍历文档中的每一个句子，对于其中的每一个关系，按照关系种类进行分类。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将一个网页中关系的抽取结果保存到XML中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处理结果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处理结果和pages.xml放在同一个目录下，并命名为rel.xml，二者相互对应。rel.xml的结构如下：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元素为&lt;pages&gt;，它包括若干个&lt;page&gt;元素，每一个&lt;page&gt;的结构为：第一个子元素&lt;id&gt;，即这个网页在pages.xml中的id；接下来是若干个&lt;relation&gt;子元素，每一个&lt;relation&gt;包含两个元素，一个是&lt;relation_name&gt;，它的内容是关系的名称；另一个是&lt;relation_participants&gt;，它的内容为空格分割的二元组，每一个二元组形如“[&lt;sub&gt;#&lt;obj&gt;]”，其中&lt;sub&gt;,&lt;obj&gt;分别为宾语、主语。一个示例如下：</w:t>
      </w:r>
    </w:p>
    <w:p>
      <w:pPr>
        <w:ind w:firstLine="420" w:firstLineChars="0"/>
      </w:pPr>
      <w:r>
        <w:drawing>
          <wp:inline distT="0" distB="0" distL="114300" distR="114300">
            <wp:extent cx="5267960" cy="20955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图5 关系抽取的一个示例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在这个例子中，成功识别出了“卢比奥”的“头衔”是“参议员”，“华纳”是“民主党”的“成员”，“信强”是“复旦大学美国研究中心”的“领导”等关系。尽管Stanford NLP对特定几类关系的抽取率尚可，但总的来说其支持的关系数较少，并且很容易对句子产生误解析。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遇到的问题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额外点：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WebMagic official site.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"http://webmagic.io/"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http://webmagic.io/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BaiduBaike : XPath.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"https://baike.baidu.com/item/XPath/5574064?fr=aladdin"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https://baike.baidu.com/item/XPath/5574064?fr=aladdin</w:t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Stanford NLP official site. https://nlp.stanford.edu/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C95E0C"/>
    <w:multiLevelType w:val="singleLevel"/>
    <w:tmpl w:val="D7C95E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418816"/>
    <w:multiLevelType w:val="singleLevel"/>
    <w:tmpl w:val="DB418816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4BEA17C8"/>
    <w:multiLevelType w:val="singleLevel"/>
    <w:tmpl w:val="4BEA17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D3A251C"/>
    <w:multiLevelType w:val="multilevel"/>
    <w:tmpl w:val="4D3A251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20AC5"/>
    <w:rsid w:val="01925A55"/>
    <w:rsid w:val="01D119EA"/>
    <w:rsid w:val="06672396"/>
    <w:rsid w:val="0A4927D7"/>
    <w:rsid w:val="0AE85276"/>
    <w:rsid w:val="0BD84954"/>
    <w:rsid w:val="0DD44C1E"/>
    <w:rsid w:val="0FFF0BF5"/>
    <w:rsid w:val="12636258"/>
    <w:rsid w:val="16720AC5"/>
    <w:rsid w:val="1BAD0972"/>
    <w:rsid w:val="2109660E"/>
    <w:rsid w:val="254A0A3B"/>
    <w:rsid w:val="2907578B"/>
    <w:rsid w:val="2E383219"/>
    <w:rsid w:val="367675C8"/>
    <w:rsid w:val="3D6254C0"/>
    <w:rsid w:val="40AC54B8"/>
    <w:rsid w:val="44F57414"/>
    <w:rsid w:val="48061440"/>
    <w:rsid w:val="528A5513"/>
    <w:rsid w:val="5426593D"/>
    <w:rsid w:val="54A1371D"/>
    <w:rsid w:val="589C5311"/>
    <w:rsid w:val="61B032E4"/>
    <w:rsid w:val="638F2325"/>
    <w:rsid w:val="653935AD"/>
    <w:rsid w:val="673C713B"/>
    <w:rsid w:val="6D535020"/>
    <w:rsid w:val="6F9A3696"/>
    <w:rsid w:val="746B6C13"/>
    <w:rsid w:val="759469E4"/>
    <w:rsid w:val="767C11AF"/>
    <w:rsid w:val="76F27D65"/>
    <w:rsid w:val="79AB6832"/>
    <w:rsid w:val="7D451FBF"/>
    <w:rsid w:val="7EE9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2018-10-19T04:09:00Z</dcterms:created>
  <dc:creator>WPS_122815596</dc:creator>
  <cp:lastModifiedBy>WPS_122815596</cp:lastModifiedBy>
  <dcterms:modified xsi:type="dcterms:W3CDTF">2018-10-19T06:50:40Z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